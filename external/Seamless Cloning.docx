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30CC8" w:rsidP="00630CC8">
      <w:pPr>
        <w:pStyle w:val="Title"/>
      </w:pPr>
      <w:r>
        <w:t>Seamless Cloning</w:t>
      </w:r>
    </w:p>
    <w:p w:rsidR="00C6554A" w:rsidRPr="00D5413C" w:rsidRDefault="00C6554A" w:rsidP="00630CC8">
      <w:pPr>
        <w:pStyle w:val="Subtitle"/>
      </w:pPr>
    </w:p>
    <w:p w:rsidR="00C6554A" w:rsidRDefault="00630CC8" w:rsidP="00630CC8">
      <w:pPr>
        <w:pStyle w:val="ContactInfo"/>
      </w:pPr>
      <w:r>
        <w:t>Tamer Ghattas</w:t>
      </w:r>
      <w:r w:rsidR="00C6554A">
        <w:t xml:space="preserve"> | </w:t>
      </w:r>
      <w:r>
        <w:t>Computational Photography</w:t>
      </w:r>
      <w:r w:rsidR="00C6554A">
        <w:t xml:space="preserve"> |</w:t>
      </w:r>
      <w:r w:rsidR="00C6554A" w:rsidRPr="00D5413C">
        <w:t xml:space="preserve"> </w:t>
      </w:r>
      <w:r>
        <w:t>18.5.2021</w:t>
      </w:r>
      <w:r w:rsidR="00C6554A">
        <w:br w:type="page"/>
      </w:r>
    </w:p>
    <w:p w:rsidR="00C6554A" w:rsidRDefault="00630CC8" w:rsidP="00630CC8">
      <w:pPr>
        <w:pStyle w:val="Heading1"/>
      </w:pPr>
      <w:r>
        <w:lastRenderedPageBreak/>
        <w:t>Part A</w:t>
      </w:r>
    </w:p>
    <w:p w:rsidR="00C6554A" w:rsidRPr="00035914" w:rsidRDefault="00035914" w:rsidP="00035914">
      <w:pPr>
        <w:pStyle w:val="ListBullet"/>
        <w:numPr>
          <w:ilvl w:val="0"/>
          <w:numId w:val="0"/>
        </w:numPr>
        <w:rPr>
          <w:rFonts w:eastAsiaTheme="minorEastAsia"/>
        </w:rPr>
      </w:pPr>
      <w:r>
        <w:t>I’ve followed the paper in solving the equation #4:</w:t>
      </w:r>
      <w:r>
        <w:br/>
        <w:t xml:space="preserve"> </w:t>
      </w:r>
      <m:oMath>
        <m:r>
          <w:rPr>
            <w:rFonts w:ascii="Cambria Math" w:hAnsi="Cambria Math"/>
          </w:rPr>
          <m:t>∆f=div v</m:t>
        </m:r>
      </m:oMath>
      <w:r>
        <w:rPr>
          <w:rFonts w:eastAsiaTheme="minorEastAsia"/>
        </w:rPr>
        <w:t xml:space="preserve"> over Ω with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∂Ω</m:t>
            </m:r>
          </m:sub>
        </m:sSub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∂Ω</m:t>
            </m:r>
          </m:sub>
        </m:sSub>
      </m:oMath>
    </w:p>
    <w:p w:rsidR="00035914" w:rsidRDefault="00035914" w:rsidP="000D11B0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In the implementation I’ve used a binary mask as O</w:t>
      </w:r>
      <w:r w:rsidR="000D11B0">
        <w:rPr>
          <w:rFonts w:eastAsiaTheme="minorEastAsia"/>
        </w:rPr>
        <w:t xml:space="preserve">mega and have built </w:t>
      </w:r>
      <w:r>
        <w:rPr>
          <w:rFonts w:eastAsiaTheme="minorEastAsia"/>
        </w:rPr>
        <w:t xml:space="preserve">a linear equation where for each pixel, a variable in the equation system, and set equation inside the mask based on Poisson discrete matrix while set outside the mask as the identity matrix. Whereas on the </w:t>
      </w:r>
      <w:r w:rsidR="000D11B0">
        <w:rPr>
          <w:rFonts w:eastAsiaTheme="minorEastAsia"/>
        </w:rPr>
        <w:t>right hand side of the equation, is a vector having a pixel inside the mask the value of operating div g = div “source” and target value for those outside the mask.</w:t>
      </w:r>
    </w:p>
    <w:p w:rsidR="000D11B0" w:rsidRDefault="000D11B0" w:rsidP="000D11B0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Results:</w:t>
      </w:r>
    </w:p>
    <w:p w:rsidR="000D11B0" w:rsidRPr="00035914" w:rsidRDefault="000D11B0" w:rsidP="000D11B0">
      <w:pPr>
        <w:pStyle w:val="ListBullet"/>
        <w:numPr>
          <w:ilvl w:val="0"/>
          <w:numId w:val="0"/>
        </w:numPr>
        <w:rPr>
          <w:rFonts w:eastAsiaTheme="minorEastAsia"/>
        </w:rPr>
      </w:pPr>
      <w:bookmarkStart w:id="5" w:name="_GoBack"/>
      <w:bookmarkEnd w:id="5"/>
    </w:p>
    <w:p w:rsidR="00C6554A" w:rsidRPr="00D5413C" w:rsidRDefault="00630CC8" w:rsidP="00630CC8">
      <w:pPr>
        <w:pStyle w:val="Heading1"/>
      </w:pPr>
      <w:r>
        <w:t>Part B</w:t>
      </w:r>
    </w:p>
    <w:sdt>
      <w:sdtPr>
        <w:alias w:val="Paragraph Text:"/>
        <w:tag w:val="Paragraph Text:"/>
        <w:id w:val="-2013052735"/>
        <w:placeholder>
          <w:docPart w:val="DC243E1A832D455CB08C6A0045EB65DF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630CC8" w:rsidRPr="00D5413C" w:rsidRDefault="00630CC8" w:rsidP="00630CC8">
      <w:pPr>
        <w:pStyle w:val="Heading1"/>
      </w:pPr>
      <w:r>
        <w:t>Part C</w:t>
      </w:r>
    </w:p>
    <w:sdt>
      <w:sdtPr>
        <w:alias w:val="Paragraph Text:"/>
        <w:tag w:val="Paragraph Text:"/>
        <w:id w:val="1228275752"/>
        <w:placeholder>
          <w:docPart w:val="F66A87F0DB31462EBC7F69314B2B3AB4"/>
        </w:placeholder>
        <w:temporary/>
        <w:showingPlcHdr/>
        <w15:appearance w15:val="hidden"/>
      </w:sdtPr>
      <w:sdtContent>
        <w:p w:rsidR="00630CC8" w:rsidRDefault="00630CC8" w:rsidP="00630CC8">
          <w:r>
            <w:t>You might like the photo on the cover page as much as we do, but if it’s not ideal for your report, it’s easy to replace it with your own.</w:t>
          </w:r>
        </w:p>
        <w:p w:rsidR="00630CC8" w:rsidRDefault="00630CC8" w:rsidP="00630CC8">
          <w:r>
            <w:t>Just delete the placeholder picture. Then, on the Insert tab, click Picture to select one from your files.</w:t>
          </w:r>
        </w:p>
      </w:sdtContent>
    </w:sdt>
    <w:p w:rsidR="00630CC8" w:rsidRDefault="00630CC8"/>
    <w:sectPr w:rsidR="00630CC8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067" w:rsidRDefault="00D61067" w:rsidP="00C6554A">
      <w:pPr>
        <w:spacing w:before="0" w:after="0" w:line="240" w:lineRule="auto"/>
      </w:pPr>
      <w:r>
        <w:separator/>
      </w:r>
    </w:p>
  </w:endnote>
  <w:endnote w:type="continuationSeparator" w:id="0">
    <w:p w:rsidR="00D61067" w:rsidRDefault="00D6106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D11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067" w:rsidRDefault="00D61067" w:rsidP="00C6554A">
      <w:pPr>
        <w:spacing w:before="0" w:after="0" w:line="240" w:lineRule="auto"/>
      </w:pPr>
      <w:r>
        <w:separator/>
      </w:r>
    </w:p>
  </w:footnote>
  <w:footnote w:type="continuationSeparator" w:id="0">
    <w:p w:rsidR="00D61067" w:rsidRDefault="00D6106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C8"/>
    <w:rsid w:val="00035914"/>
    <w:rsid w:val="000D11B0"/>
    <w:rsid w:val="002554CD"/>
    <w:rsid w:val="00293B83"/>
    <w:rsid w:val="002B4294"/>
    <w:rsid w:val="00333D0D"/>
    <w:rsid w:val="004C049F"/>
    <w:rsid w:val="005000E2"/>
    <w:rsid w:val="00630CC8"/>
    <w:rsid w:val="006A3CE7"/>
    <w:rsid w:val="00C6554A"/>
    <w:rsid w:val="00D6106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CF199"/>
  <w15:chartTrackingRefBased/>
  <w15:docId w15:val="{E087E5F6-3AEE-4020-8B45-79B22C2B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243E1A832D455CB08C6A0045EB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5182B-ADF6-42AC-A1A5-889DB96B9512}"/>
      </w:docPartPr>
      <w:docPartBody>
        <w:p w:rsidR="00FA6547" w:rsidRDefault="00E66698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E66698">
          <w:pPr>
            <w:pStyle w:val="DC243E1A832D455CB08C6A0045EB65DF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F66A87F0DB31462EBC7F69314B2B3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00C64-69FC-48DD-AC06-9CA502BDAB20}"/>
      </w:docPartPr>
      <w:docPartBody>
        <w:p w:rsidR="00EC5B1C" w:rsidRDefault="00EC5B1C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EC5B1C" w:rsidP="00EC5B1C">
          <w:pPr>
            <w:pStyle w:val="F66A87F0DB31462EBC7F69314B2B3AB4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1C"/>
    <w:rsid w:val="00E66698"/>
    <w:rsid w:val="00E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1ED19C6FC40B89B5B12A4C8D78561">
    <w:name w:val="58D1ED19C6FC40B89B5B12A4C8D78561"/>
  </w:style>
  <w:style w:type="paragraph" w:customStyle="1" w:styleId="AB4D9DEC79314369B0923EEF8C94C741">
    <w:name w:val="AB4D9DEC79314369B0923EEF8C94C741"/>
  </w:style>
  <w:style w:type="paragraph" w:customStyle="1" w:styleId="105B6E2C62C341A6808657415695E292">
    <w:name w:val="105B6E2C62C341A6808657415695E292"/>
  </w:style>
  <w:style w:type="paragraph" w:customStyle="1" w:styleId="21BB63649A4F4A0284368DBCF565EBB3">
    <w:name w:val="21BB63649A4F4A0284368DBCF565EBB3"/>
  </w:style>
  <w:style w:type="paragraph" w:customStyle="1" w:styleId="EBE68571ABB84FC1908D99CB00F2972F">
    <w:name w:val="EBE68571ABB84FC1908D99CB00F2972F"/>
  </w:style>
  <w:style w:type="paragraph" w:customStyle="1" w:styleId="10BB0DCD6FB748B5BDF62C37163E74CA">
    <w:name w:val="10BB0DCD6FB748B5BDF62C37163E74CA"/>
  </w:style>
  <w:style w:type="paragraph" w:customStyle="1" w:styleId="16D54DBAD56947CAA5E71AD580177917">
    <w:name w:val="16D54DBAD56947CAA5E71AD58017791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D72B492C11274B40ACBA77D2C3651909">
    <w:name w:val="D72B492C11274B40ACBA77D2C3651909"/>
  </w:style>
  <w:style w:type="paragraph" w:customStyle="1" w:styleId="A9E092A6986A401E8F72828B55B684E8">
    <w:name w:val="A9E092A6986A401E8F72828B55B684E8"/>
  </w:style>
  <w:style w:type="paragraph" w:customStyle="1" w:styleId="DC243E1A832D455CB08C6A0045EB65DF">
    <w:name w:val="DC243E1A832D455CB08C6A0045EB65DF"/>
  </w:style>
  <w:style w:type="paragraph" w:customStyle="1" w:styleId="D5D24CC0A5F142B898E09AFAF9EF556A">
    <w:name w:val="D5D24CC0A5F142B898E09AFAF9EF556A"/>
    <w:rsid w:val="00EC5B1C"/>
  </w:style>
  <w:style w:type="paragraph" w:customStyle="1" w:styleId="F66A87F0DB31462EBC7F69314B2B3AB4">
    <w:name w:val="F66A87F0DB31462EBC7F69314B2B3AB4"/>
    <w:rsid w:val="00EC5B1C"/>
  </w:style>
  <w:style w:type="character" w:styleId="PlaceholderText">
    <w:name w:val="Placeholder Text"/>
    <w:basedOn w:val="DefaultParagraphFont"/>
    <w:uiPriority w:val="99"/>
    <w:semiHidden/>
    <w:rsid w:val="00EC5B1C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2021-05-17T12:51:00Z</dcterms:created>
  <dcterms:modified xsi:type="dcterms:W3CDTF">2021-05-17T14:01:00Z</dcterms:modified>
</cp:coreProperties>
</file>